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DD1D37" w:rsidRPr="006D564E" w:rsidRDefault="006D564E">
              <w:pPr>
                <w:pStyle w:val="Publishwithline"/>
                <w:rPr>
                  <w:sz w:val="56"/>
                  <w:szCs w:val="56"/>
                </w:rPr>
              </w:pPr>
              <w:r w:rsidRPr="006D564E">
                <w:rPr>
                  <w:sz w:val="56"/>
                  <w:szCs w:val="56"/>
                </w:rPr>
                <w:t>Projektdagbok</w:t>
              </w:r>
            </w:p>
          </w:sdtContent>
        </w:sdt>
        <w:p w:rsidR="00DD1D37" w:rsidRDefault="00DD1D37">
          <w:pPr>
            <w:pStyle w:val="underline"/>
          </w:pPr>
        </w:p>
        <w:p w:rsidR="00DD1D37" w:rsidRDefault="003A59D6">
          <w:pPr>
            <w:pStyle w:val="PadderBetweenControlandBody"/>
          </w:pPr>
        </w:p>
      </w:sdtContent>
    </w:sdt>
    <w:p w:rsidR="00DD1D37" w:rsidRDefault="006D564E">
      <w:r>
        <w:t>Dag 1</w:t>
      </w:r>
    </w:p>
    <w:p w:rsidR="003A59D6" w:rsidRDefault="006D564E" w:rsidP="003A59D6">
      <w:r>
        <w:t>Jag har länkat till SFML och börjat ta reda på var man startar när man job</w:t>
      </w:r>
      <w:r w:rsidR="003A59D6">
        <w:t xml:space="preserve">bar med ett färdigt bibliotek. </w:t>
      </w:r>
      <w:r>
        <w:t>Det första jag gör är att skapa ett fö</w:t>
      </w:r>
      <w:r w:rsidR="003A59D6">
        <w:t xml:space="preserve">nster som jag kan visa saker i.  </w:t>
      </w:r>
    </w:p>
    <w:p w:rsidR="006D564E" w:rsidRDefault="00E21F5B" w:rsidP="003A59D6">
      <w:r>
        <w:t>Jag upptäckte att det kan vara smart att ha en klass för att hantera utritningen och andra grafiska beräkningar, så jag lade in en ny klass vid namnet ”</w:t>
      </w:r>
      <w:proofErr w:type="spellStart"/>
      <w:r>
        <w:t>TransformDraw</w:t>
      </w:r>
      <w:proofErr w:type="spellEnd"/>
      <w:r>
        <w:t>”.</w:t>
      </w:r>
    </w:p>
    <w:p w:rsidR="008F1C37" w:rsidRDefault="003A59D6">
      <w:r>
        <w:t>Slutet på dagen men h</w:t>
      </w:r>
      <w:r w:rsidR="008F1C37">
        <w:t>ar inte kommit på något bra sä</w:t>
      </w:r>
      <w:r>
        <w:t>tt för att rita ut texturer, dock</w:t>
      </w:r>
      <w:r w:rsidR="008F1C37">
        <w:t xml:space="preserve"> har</w:t>
      </w:r>
      <w:r>
        <w:t xml:space="preserve"> jag</w:t>
      </w:r>
      <w:r w:rsidR="008F1C37">
        <w:t xml:space="preserve"> ett par idéer på hur jag ska lösa det.</w:t>
      </w:r>
      <w:r>
        <w:t xml:space="preserve">(till exempel </w:t>
      </w:r>
      <w:proofErr w:type="spellStart"/>
      <w:r>
        <w:t>sf</w:t>
      </w:r>
      <w:proofErr w:type="spellEnd"/>
      <w:proofErr w:type="gramStart"/>
      <w:r>
        <w:t>::</w:t>
      </w:r>
      <w:proofErr w:type="gramEnd"/>
      <w:r>
        <w:t>Sprite)</w:t>
      </w:r>
    </w:p>
    <w:p w:rsidR="008F1C37" w:rsidRDefault="008F1C37">
      <w:r>
        <w:t xml:space="preserve">Det jag vill börja med imorgon är: </w:t>
      </w:r>
    </w:p>
    <w:p w:rsidR="008F1C37" w:rsidRDefault="008F1C37" w:rsidP="008F1C37">
      <w:pPr>
        <w:pStyle w:val="ListParagraph"/>
        <w:numPr>
          <w:ilvl w:val="0"/>
          <w:numId w:val="1"/>
        </w:numPr>
      </w:pPr>
      <w:r>
        <w:t>Rita upp hur min klasstruktur ska se ut</w:t>
      </w:r>
    </w:p>
    <w:p w:rsidR="008F1C37" w:rsidRDefault="008F1C37" w:rsidP="008F1C37">
      <w:pPr>
        <w:pStyle w:val="ListParagraph"/>
        <w:numPr>
          <w:ilvl w:val="0"/>
          <w:numId w:val="1"/>
        </w:numPr>
      </w:pPr>
      <w:r>
        <w:t>Implementera utritningen av texturer(som rektanglar)</w:t>
      </w:r>
    </w:p>
    <w:p w:rsidR="008F1C37" w:rsidRDefault="008F1C37" w:rsidP="008F1C37">
      <w:pPr>
        <w:pStyle w:val="ListParagraph"/>
        <w:numPr>
          <w:ilvl w:val="0"/>
          <w:numId w:val="1"/>
        </w:numPr>
      </w:pPr>
      <w:r>
        <w:t>Kolla upp vad det finns för stöd för att veta var muspekaren befinner sig och om registrera musklick</w:t>
      </w:r>
    </w:p>
    <w:p w:rsidR="008F1C37" w:rsidRDefault="008F1C37" w:rsidP="008F1C37">
      <w:r>
        <w:t>Det jag vill få klar under morgondagen är:</w:t>
      </w:r>
    </w:p>
    <w:p w:rsidR="008F1C37" w:rsidRDefault="008F1C37" w:rsidP="008F1C37">
      <w:pPr>
        <w:pStyle w:val="ListParagraph"/>
        <w:numPr>
          <w:ilvl w:val="0"/>
          <w:numId w:val="2"/>
        </w:numPr>
      </w:pPr>
      <w:r>
        <w:t>Utritning av mina kort</w:t>
      </w:r>
    </w:p>
    <w:p w:rsidR="008F1C37" w:rsidRDefault="008F1C37" w:rsidP="008F1C37">
      <w:pPr>
        <w:pStyle w:val="ListParagraph"/>
        <w:numPr>
          <w:ilvl w:val="0"/>
          <w:numId w:val="2"/>
        </w:numPr>
      </w:pPr>
      <w:r>
        <w:t>Kunna klicka på korten så att rätt kort vänds upp</w:t>
      </w:r>
    </w:p>
    <w:p w:rsidR="008F1C37" w:rsidRDefault="008F1C37" w:rsidP="008F1C37">
      <w:pPr>
        <w:pStyle w:val="ListParagraph"/>
        <w:numPr>
          <w:ilvl w:val="0"/>
          <w:numId w:val="2"/>
        </w:numPr>
      </w:pPr>
      <w:r>
        <w:t>Skriva ut tiden på ett lämpligt ställe</w:t>
      </w:r>
    </w:p>
    <w:p w:rsidR="008F1C37" w:rsidRDefault="008F1C37" w:rsidP="008F1C37">
      <w:r>
        <w:t>Sådant som ska göras men inte har högsta prioritet:</w:t>
      </w:r>
    </w:p>
    <w:p w:rsidR="008F1C37" w:rsidRDefault="008F1C37" w:rsidP="008F1C37">
      <w:pPr>
        <w:pStyle w:val="ListParagraph"/>
        <w:numPr>
          <w:ilvl w:val="0"/>
          <w:numId w:val="3"/>
        </w:numPr>
      </w:pPr>
      <w:r>
        <w:t>Menysystemet med dess funktionalitet: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 xml:space="preserve">Spara </w:t>
      </w:r>
      <w:proofErr w:type="spellStart"/>
      <w:r>
        <w:t>highscore</w:t>
      </w:r>
      <w:proofErr w:type="spellEnd"/>
      <w:r>
        <w:t xml:space="preserve"> i en separat fil och kunna hämta </w:t>
      </w:r>
      <w:proofErr w:type="spellStart"/>
      <w:r>
        <w:t>top</w:t>
      </w:r>
      <w:proofErr w:type="spellEnd"/>
      <w:r>
        <w:t xml:space="preserve"> 3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>Bestämma antal kort som ska ritas ut för nästa omgång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 xml:space="preserve">Kunna ange ett namn på användaren som spelat (används för att spara eventuell </w:t>
      </w:r>
      <w:proofErr w:type="spellStart"/>
      <w:r>
        <w:t>highscore</w:t>
      </w:r>
      <w:proofErr w:type="spellEnd"/>
      <w:r>
        <w:t>)</w:t>
      </w:r>
    </w:p>
    <w:p w:rsidR="008F1C37" w:rsidRDefault="008F1C37" w:rsidP="008F1C37">
      <w:pPr>
        <w:pStyle w:val="ListParagraph"/>
        <w:numPr>
          <w:ilvl w:val="1"/>
          <w:numId w:val="3"/>
        </w:numPr>
      </w:pPr>
      <w:r>
        <w:t>Starta en ny omgång</w:t>
      </w:r>
    </w:p>
    <w:p w:rsidR="008F1C37" w:rsidRDefault="008F1C37" w:rsidP="008F1C37">
      <w:pPr>
        <w:pStyle w:val="ListParagraph"/>
        <w:numPr>
          <w:ilvl w:val="0"/>
          <w:numId w:val="3"/>
        </w:numPr>
      </w:pPr>
      <w:r>
        <w:t xml:space="preserve">Fixa en </w:t>
      </w:r>
      <w:proofErr w:type="spellStart"/>
      <w:r>
        <w:t>winscreen</w:t>
      </w:r>
      <w:proofErr w:type="spellEnd"/>
      <w:r>
        <w:t>/</w:t>
      </w:r>
      <w:proofErr w:type="spellStart"/>
      <w:r>
        <w:t>endscreen</w:t>
      </w:r>
      <w:proofErr w:type="spellEnd"/>
      <w:r>
        <w:t xml:space="preserve"> där antalet poäng, namn och </w:t>
      </w:r>
      <w:proofErr w:type="spellStart"/>
      <w:r>
        <w:t>highscorelistan</w:t>
      </w:r>
      <w:proofErr w:type="spellEnd"/>
      <w:r>
        <w:t xml:space="preserve"> ritas ut</w:t>
      </w:r>
    </w:p>
    <w:p w:rsidR="008F1C37" w:rsidRDefault="003A59D6" w:rsidP="008F1C37">
      <w:pPr>
        <w:pStyle w:val="ListParagraph"/>
        <w:numPr>
          <w:ilvl w:val="0"/>
          <w:numId w:val="3"/>
        </w:numPr>
      </w:pPr>
      <w:r>
        <w:t>Eventuella saker som jag glömt bort just nu eller som jag upptäcker under projektets gång borde finnas med.</w:t>
      </w:r>
      <w:bookmarkStart w:id="0" w:name="_GoBack"/>
      <w:bookmarkEnd w:id="0"/>
    </w:p>
    <w:sectPr w:rsidR="008F1C37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A5775"/>
    <w:multiLevelType w:val="hybridMultilevel"/>
    <w:tmpl w:val="4E544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0154F"/>
    <w:multiLevelType w:val="hybridMultilevel"/>
    <w:tmpl w:val="36E8C704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D4E3511"/>
    <w:multiLevelType w:val="hybridMultilevel"/>
    <w:tmpl w:val="06E49F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D564E"/>
    <w:rsid w:val="003A59D6"/>
    <w:rsid w:val="006D564E"/>
    <w:rsid w:val="008F1C37"/>
    <w:rsid w:val="00C03976"/>
    <w:rsid w:val="00DD1D37"/>
    <w:rsid w:val="00E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A14AE-5B3B-467C-A1E9-3DEFD6CA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sv-SE" w:eastAsia="sv-S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pj12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BAA8F-8D55-4DF7-ACEB-B85E8BDCF2F6}"/>
      </w:docPartPr>
      <w:docPartBody>
        <w:p w:rsidR="00000000" w:rsidRDefault="00BE1473">
          <w:r w:rsidRPr="006E2EA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73"/>
    <w:rsid w:val="00BE1473"/>
    <w:rsid w:val="00E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14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Projektdagbok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148</TotalTime>
  <Pages>1</Pages>
  <Words>223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jopj12</dc:creator>
  <cp:keywords/>
  <dc:description/>
  <cp:lastModifiedBy>JONATHAN PEDERSEN</cp:lastModifiedBy>
  <cp:revision>1</cp:revision>
  <dcterms:created xsi:type="dcterms:W3CDTF">2015-03-24T13:12:00Z</dcterms:created>
  <dcterms:modified xsi:type="dcterms:W3CDTF">2015-03-24T15:40:00Z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